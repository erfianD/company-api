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F48A5"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6C7B19D1">
                  <w:pPr>
                    <w:pStyle w:val="9"/>
                    <w:rPr>
                      <w:rFonts w:hint="default"/>
                      <w:sz w:val="72"/>
                      <w:szCs w:val="72"/>
                      <w:lang w:val="en-US"/>
                    </w:rPr>
                  </w:pPr>
                  <w:r>
                    <w:rPr>
                      <w:rFonts w:hint="default"/>
                      <w:sz w:val="72"/>
                      <w:szCs w:val="72"/>
                      <w:lang w:val="en-US"/>
                    </w:rPr>
                    <w:t>Employee Payroll System - Technical Guide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47DABF88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2DA5518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Overview</w:t>
      </w:r>
    </w:p>
    <w:p w14:paraId="177941EC">
      <w:pPr>
        <w:numPr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his document provides a comprehensive guide to the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Employee Payroll System</w:t>
      </w:r>
      <w:r>
        <w:rPr>
          <w:rFonts w:hint="default" w:ascii="Times New Roman" w:hAnsi="Times New Roman" w:eastAsia="SimSun" w:cs="Times New Roman"/>
          <w:sz w:val="24"/>
          <w:szCs w:val="24"/>
        </w:rPr>
        <w:t>, a backend application developed in Go (Golang) designed to automate salary calculations based on attendance, overtime, and reimbursement submissions</w:t>
      </w:r>
    </w:p>
    <w:p w14:paraId="048DB483">
      <w:pPr>
        <w:numPr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02BC5FB6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Key Features</w:t>
      </w:r>
    </w:p>
    <w:p w14:paraId="09D42A04"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Prorate salary calculation based in attendance records</w:t>
      </w:r>
    </w:p>
    <w:p w14:paraId="735FF6C5"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Overtime compensation (2x prorate rate)</w:t>
      </w:r>
    </w:p>
    <w:p w14:paraId="2A2F27DD"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Reimbursement request</w:t>
      </w:r>
    </w:p>
    <w:p w14:paraId="4FFB3B8F"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Salary slip generated</w:t>
      </w:r>
    </w:p>
    <w:p w14:paraId="07DD24E7"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Payroll report summary</w:t>
      </w:r>
    </w:p>
    <w:p w14:paraId="0783CC5C"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Fake data generate : 100 employees + 1 admin</w:t>
      </w:r>
    </w:p>
    <w:p w14:paraId="73073958">
      <w:pPr>
        <w:numPr>
          <w:ilvl w:val="0"/>
          <w:numId w:val="2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Attendance period management</w:t>
      </w:r>
    </w:p>
    <w:p w14:paraId="0C39D15C">
      <w:pPr>
        <w:numPr>
          <w:numId w:val="0"/>
        </w:numPr>
        <w:ind w:left="420" w:leftChars="0"/>
        <w:rPr>
          <w:sz w:val="28"/>
          <w:szCs w:val="28"/>
        </w:rPr>
      </w:pPr>
    </w:p>
    <w:p w14:paraId="23228A8F"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System Roles</w:t>
      </w:r>
    </w:p>
    <w:p w14:paraId="18711826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Admin</w:t>
      </w:r>
    </w:p>
    <w:p w14:paraId="058322D9">
      <w:pPr>
        <w:numPr>
          <w:ilvl w:val="0"/>
          <w:numId w:val="4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new attendance periods</w:t>
      </w:r>
    </w:p>
    <w:p w14:paraId="37756579">
      <w:pPr>
        <w:numPr>
          <w:ilvl w:val="0"/>
          <w:numId w:val="4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View and approve reimbursements</w:t>
      </w:r>
    </w:p>
    <w:p w14:paraId="4DBD324F">
      <w:pPr>
        <w:numPr>
          <w:ilvl w:val="0"/>
          <w:numId w:val="4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Generate and view payroll reports</w:t>
      </w:r>
    </w:p>
    <w:p w14:paraId="3481ECB5"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Employee</w:t>
      </w:r>
    </w:p>
    <w:p w14:paraId="55ED65E0">
      <w:pPr>
        <w:numPr>
          <w:ilvl w:val="0"/>
          <w:numId w:val="5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Submit daily attendance and overtime</w:t>
      </w:r>
    </w:p>
    <w:p w14:paraId="3AD061EB">
      <w:pPr>
        <w:numPr>
          <w:ilvl w:val="0"/>
          <w:numId w:val="5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Submit reimbursement requests</w:t>
      </w:r>
    </w:p>
    <w:p w14:paraId="76D1EFD7">
      <w:pPr>
        <w:numPr>
          <w:ilvl w:val="0"/>
          <w:numId w:val="5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Generate salary slip</w:t>
      </w:r>
    </w:p>
    <w:p w14:paraId="3D0E91A4">
      <w:pPr>
        <w:numPr>
          <w:numId w:val="0"/>
        </w:numPr>
        <w:ind w:left="840" w:leftChars="0"/>
        <w:rPr>
          <w:sz w:val="28"/>
          <w:szCs w:val="28"/>
        </w:rPr>
      </w:pPr>
    </w:p>
    <w:p w14:paraId="70C461B6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Data Model</w:t>
      </w:r>
    </w:p>
    <w:p w14:paraId="507AC510">
      <w:pPr>
        <w:numPr>
          <w:ilvl w:val="0"/>
          <w:numId w:val="6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Attendance</w:t>
      </w:r>
    </w:p>
    <w:p w14:paraId="045594CE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95BD5C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5A8F5EF1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6AB9B07F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51C6B03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`gorm:"index"`</w:t>
      </w:r>
    </w:p>
    <w:p w14:paraId="207EE3C9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B03D0D"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 w14:paraId="6533D2C9">
      <w:pPr>
        <w:numPr>
          <w:ilvl w:val="0"/>
          <w:numId w:val="6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Attendance period</w:t>
      </w:r>
    </w:p>
    <w:p w14:paraId="00D19DCA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AttendancePeriod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C8287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5958B8B8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505DD4AD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1885AB1D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IsProcessed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</w:p>
    <w:p w14:paraId="7140454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6F61B69F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C21096D">
      <w:pPr>
        <w:numPr>
          <w:numId w:val="0"/>
        </w:numPr>
        <w:ind w:left="420" w:leftChars="0"/>
        <w:rPr>
          <w:sz w:val="28"/>
          <w:szCs w:val="28"/>
        </w:rPr>
      </w:pPr>
    </w:p>
    <w:p w14:paraId="4C4B1185">
      <w:pPr>
        <w:numPr>
          <w:ilvl w:val="0"/>
          <w:numId w:val="6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Employee</w:t>
      </w:r>
    </w:p>
    <w:p w14:paraId="3B18206F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06A5FB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12A06BC2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UUID</w:t>
      </w:r>
    </w:p>
    <w:p w14:paraId="6D1787B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138282D1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7BD7358F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6388462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29486348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</w:p>
    <w:p w14:paraId="3B70D57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0331764E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5E0075A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6C1654">
      <w:pPr>
        <w:numPr>
          <w:numId w:val="0"/>
        </w:numPr>
        <w:ind w:left="420" w:leftChars="0"/>
        <w:rPr>
          <w:sz w:val="28"/>
          <w:szCs w:val="28"/>
        </w:rPr>
      </w:pPr>
    </w:p>
    <w:p w14:paraId="0468E086">
      <w:pPr>
        <w:numPr>
          <w:ilvl w:val="0"/>
          <w:numId w:val="6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Overtime</w:t>
      </w:r>
    </w:p>
    <w:p w14:paraId="57CE9C7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Overtime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95D65A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41E80A2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2BF90157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`gorm:"index"`</w:t>
      </w:r>
    </w:p>
    <w:p w14:paraId="7BEDB86E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0E64696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</w:t>
      </w:r>
    </w:p>
    <w:p w14:paraId="3302700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2E4DD9">
      <w:pPr>
        <w:numPr>
          <w:numId w:val="0"/>
        </w:numPr>
        <w:ind w:left="420" w:leftChars="0"/>
        <w:rPr>
          <w:sz w:val="28"/>
          <w:szCs w:val="28"/>
        </w:rPr>
      </w:pPr>
    </w:p>
    <w:p w14:paraId="4279E92A">
      <w:pPr>
        <w:numPr>
          <w:ilvl w:val="0"/>
          <w:numId w:val="6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Payslip</w:t>
      </w:r>
    </w:p>
    <w:p w14:paraId="7C8BAA6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Payslip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A1DAA0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531D68C6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45CF4A3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31C4C0B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AttendanceDays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17CD12D5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OvertimeHours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11D2F352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Reimbursement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501FE09A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06F53B33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TotalOvertime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090A6393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TotalReimbursement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1EAB5139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42BD6FE9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GeneratedAt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72329FC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F3188A">
      <w:pPr>
        <w:numPr>
          <w:numId w:val="0"/>
        </w:numPr>
        <w:ind w:left="420" w:leftChars="0"/>
        <w:rPr>
          <w:sz w:val="28"/>
          <w:szCs w:val="28"/>
        </w:rPr>
      </w:pPr>
    </w:p>
    <w:p w14:paraId="73E90BAF">
      <w:pPr>
        <w:numPr>
          <w:ilvl w:val="0"/>
          <w:numId w:val="6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Reimbursement</w:t>
      </w:r>
    </w:p>
    <w:p w14:paraId="0879C68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Reimbursement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369040D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</w:p>
    <w:p w14:paraId="2EB2ED13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6C63EAE2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5D74B3F2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5FCC213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</w:p>
    <w:p w14:paraId="232CE7D1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UUID</w:t>
      </w:r>
    </w:p>
    <w:p w14:paraId="190A0B2C">
      <w:pPr>
        <w:keepNext w:val="0"/>
        <w:keepLines w:val="0"/>
        <w:widowControl/>
        <w:suppressLineNumbers w:val="0"/>
        <w:shd w:val="clear" w:fill="1F1F1F"/>
        <w:spacing w:line="228" w:lineRule="atLeast"/>
        <w:ind w:left="84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19CC984">
      <w:pPr>
        <w:numPr>
          <w:numId w:val="0"/>
        </w:numPr>
        <w:ind w:left="420" w:leftChars="0"/>
        <w:rPr>
          <w:sz w:val="28"/>
          <w:szCs w:val="28"/>
        </w:rPr>
      </w:pPr>
    </w:p>
    <w:p w14:paraId="74A4A779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API Endpoint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6"/>
        <w:gridCol w:w="4500"/>
        <w:gridCol w:w="2826"/>
      </w:tblGrid>
      <w:tr w14:paraId="6C0E3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8" w:hRule="atLeast"/>
        </w:trPr>
        <w:tc>
          <w:tcPr>
            <w:tcW w:w="1365" w:type="dxa"/>
          </w:tcPr>
          <w:p w14:paraId="5E4B7AFD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Method</w:t>
            </w:r>
          </w:p>
        </w:tc>
        <w:tc>
          <w:tcPr>
            <w:tcW w:w="4020" w:type="dxa"/>
          </w:tcPr>
          <w:p w14:paraId="7B320AA5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Endpoint</w:t>
            </w:r>
          </w:p>
        </w:tc>
        <w:tc>
          <w:tcPr>
            <w:tcW w:w="3137" w:type="dxa"/>
          </w:tcPr>
          <w:p w14:paraId="52F47CF1"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Sample Request</w:t>
            </w:r>
          </w:p>
        </w:tc>
      </w:tr>
      <w:tr w14:paraId="44E03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5" w:type="dxa"/>
          </w:tcPr>
          <w:p w14:paraId="079DA092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024317DB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{host:port}/admin/attendance-period</w:t>
            </w:r>
          </w:p>
        </w:tc>
        <w:tc>
          <w:tcPr>
            <w:tcW w:w="3137" w:type="dxa"/>
          </w:tcPr>
          <w:p w14:paraId="4CF4145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{</w:t>
            </w:r>
          </w:p>
          <w:p w14:paraId="3CBF9E77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"period_id" : "payroll-2025-05",</w:t>
            </w:r>
          </w:p>
          <w:p w14:paraId="1DE39FF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"start_date" : "2025-05-01",</w:t>
            </w:r>
          </w:p>
          <w:p w14:paraId="4FA94B1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"end_date" : "2025-05-31"</w:t>
            </w:r>
          </w:p>
          <w:p w14:paraId="545C7619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14"/>
                <w:szCs w:val="14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}</w:t>
            </w:r>
          </w:p>
          <w:p w14:paraId="3A53E318">
            <w:pPr>
              <w:numPr>
                <w:numId w:val="0"/>
              </w:numPr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 w14:paraId="10CC3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5" w:type="dxa"/>
          </w:tcPr>
          <w:p w14:paraId="1A78BE93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35B19A9D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{host:port}/admin/payroll/:period-id</w:t>
            </w:r>
          </w:p>
        </w:tc>
        <w:tc>
          <w:tcPr>
            <w:tcW w:w="3137" w:type="dxa"/>
          </w:tcPr>
          <w:p w14:paraId="7140527A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Parameter : period-id</w:t>
            </w:r>
          </w:p>
        </w:tc>
      </w:tr>
      <w:tr w14:paraId="282C4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5" w:type="dxa"/>
          </w:tcPr>
          <w:p w14:paraId="6E31DB81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GET</w:t>
            </w:r>
          </w:p>
        </w:tc>
        <w:tc>
          <w:tcPr>
            <w:tcW w:w="4020" w:type="dxa"/>
          </w:tcPr>
          <w:p w14:paraId="10779099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{host:port}/admin/payroll/summary/:period-id</w:t>
            </w:r>
          </w:p>
        </w:tc>
        <w:tc>
          <w:tcPr>
            <w:tcW w:w="3137" w:type="dxa"/>
          </w:tcPr>
          <w:p w14:paraId="2C341615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Parameter : period-id</w:t>
            </w:r>
          </w:p>
        </w:tc>
      </w:tr>
      <w:tr w14:paraId="72EB7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5" w:type="dxa"/>
          </w:tcPr>
          <w:p w14:paraId="2856CAA3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259F2027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{host:port}/employee/attendance</w:t>
            </w:r>
          </w:p>
        </w:tc>
        <w:tc>
          <w:tcPr>
            <w:tcW w:w="3137" w:type="dxa"/>
          </w:tcPr>
          <w:p w14:paraId="6C15D2A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{</w:t>
            </w:r>
          </w:p>
          <w:p w14:paraId="55BA526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"employee_id" : "employee_1",</w:t>
            </w:r>
          </w:p>
          <w:p w14:paraId="162A041E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"date" : "2025-05-30"</w:t>
            </w:r>
          </w:p>
          <w:p w14:paraId="35F2B965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}</w:t>
            </w:r>
          </w:p>
        </w:tc>
      </w:tr>
      <w:tr w14:paraId="42E8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5" w:type="dxa"/>
          </w:tcPr>
          <w:p w14:paraId="2D5F7B9F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4CA00925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{host:port}/employee/overtime</w:t>
            </w:r>
          </w:p>
        </w:tc>
        <w:tc>
          <w:tcPr>
            <w:tcW w:w="3137" w:type="dxa"/>
          </w:tcPr>
          <w:p w14:paraId="4CBD7B44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{</w:t>
            </w:r>
          </w:p>
          <w:p w14:paraId="4A8A3D7F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"employee_id" : "employee_1",</w:t>
            </w:r>
          </w:p>
          <w:p w14:paraId="2A1CC9B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"date" : "2025-05-30",</w:t>
            </w:r>
          </w:p>
          <w:p w14:paraId="217BFB7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"hours" : 3</w:t>
            </w:r>
          </w:p>
          <w:p w14:paraId="55B392B3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}</w:t>
            </w:r>
          </w:p>
          <w:p w14:paraId="0C9A324C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</w:pPr>
          </w:p>
        </w:tc>
      </w:tr>
      <w:tr w14:paraId="41DFE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5" w:type="dxa"/>
          </w:tcPr>
          <w:p w14:paraId="744B0EF5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</w:t>
            </w:r>
          </w:p>
        </w:tc>
        <w:tc>
          <w:tcPr>
            <w:tcW w:w="4020" w:type="dxa"/>
          </w:tcPr>
          <w:p w14:paraId="48EC30CF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{host:port}/employee/reimbursement</w:t>
            </w:r>
          </w:p>
        </w:tc>
        <w:tc>
          <w:tcPr>
            <w:tcW w:w="3137" w:type="dxa"/>
          </w:tcPr>
          <w:p w14:paraId="15B048F1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{</w:t>
            </w:r>
          </w:p>
          <w:p w14:paraId="750BE022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"employee_id" : "employee_1",</w:t>
            </w:r>
          </w:p>
          <w:p w14:paraId="6A5BB270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"amount" : 200000,</w:t>
            </w:r>
          </w:p>
          <w:p w14:paraId="58173D4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    "description" : "Data migration to production enviroment"</w:t>
            </w:r>
          </w:p>
          <w:p w14:paraId="66D91358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  <w:t>}</w:t>
            </w:r>
          </w:p>
          <w:p w14:paraId="282F7A9D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auto"/>
                <w:kern w:val="0"/>
                <w:sz w:val="20"/>
                <w:szCs w:val="20"/>
                <w:shd w:val="clear" w:fill="212121"/>
                <w:lang w:val="en-US" w:eastAsia="zh-CN" w:bidi="ar"/>
              </w:rPr>
            </w:pPr>
          </w:p>
        </w:tc>
      </w:tr>
      <w:tr w14:paraId="76E99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5" w:type="dxa"/>
          </w:tcPr>
          <w:p w14:paraId="1C84E168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GET</w:t>
            </w:r>
          </w:p>
        </w:tc>
        <w:tc>
          <w:tcPr>
            <w:tcW w:w="4020" w:type="dxa"/>
          </w:tcPr>
          <w:p w14:paraId="72FE9323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{host:port}/employee/payslip/:period-id</w:t>
            </w:r>
          </w:p>
        </w:tc>
        <w:tc>
          <w:tcPr>
            <w:tcW w:w="3137" w:type="dxa"/>
          </w:tcPr>
          <w:p w14:paraId="465BEC7A">
            <w:pPr>
              <w:keepNext w:val="0"/>
              <w:keepLines w:val="0"/>
              <w:widowControl/>
              <w:suppressLineNumbers w:val="0"/>
              <w:shd w:val="clear" w:fill="FFFFFF" w:themeFill="background1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</w:pPr>
            <w:r>
              <w:rPr>
                <w:rFonts w:hint="default" w:ascii="Times New Roman" w:hAnsi="Times New Roman" w:eastAsia="Courier New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212121"/>
                <w:lang w:val="en-US" w:eastAsia="zh-CN" w:bidi="ar"/>
              </w:rPr>
              <w:t>Parameter : period-id</w:t>
            </w:r>
          </w:p>
        </w:tc>
      </w:tr>
    </w:tbl>
    <w:p w14:paraId="5D426425">
      <w:pPr>
        <w:numPr>
          <w:numId w:val="0"/>
        </w:numPr>
        <w:ind w:leftChars="0"/>
        <w:rPr>
          <w:sz w:val="28"/>
          <w:szCs w:val="28"/>
        </w:rPr>
      </w:pPr>
    </w:p>
    <w:p w14:paraId="1108BF93"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Dummy Data Generator</w:t>
      </w:r>
    </w:p>
    <w:p w14:paraId="791BAEAC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Here is the code to generate dummy data of 100 employees and 1 admin :</w:t>
      </w:r>
    </w:p>
    <w:p w14:paraId="214C04DB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068C9C9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B112F35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"DELETE FROM employees"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C7D781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1BB3D1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Itoa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5F5FF6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GenerateFromPassword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5FB84F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4393053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(),</w:t>
      </w:r>
    </w:p>
    <w:p w14:paraId="7BC270AC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"employee_"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Itoa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43F617F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"employee_"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Itoa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47637C5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644477F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5_000_000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3_000_000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D83F6FC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AAA5AFD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 w14:paraId="5D0C1905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D88F5AF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hashedAdmin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GenerateFromPassword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"adminPsswd"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CC5048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F1EBAAC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(),</w:t>
      </w:r>
    </w:p>
    <w:p w14:paraId="386C6C11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35D14BD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hashedAdmin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F70A315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4805847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32BD783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C6466EA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}))</w:t>
      </w:r>
    </w:p>
    <w:p w14:paraId="0F3E2267"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E8CB51">
      <w:pPr>
        <w:numPr>
          <w:numId w:val="0"/>
        </w:numPr>
        <w:ind w:leftChars="0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C7F49"/>
    <w:multiLevelType w:val="singleLevel"/>
    <w:tmpl w:val="95DC7F4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A23C5FAD"/>
    <w:multiLevelType w:val="singleLevel"/>
    <w:tmpl w:val="A23C5FA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C3D95D2"/>
    <w:multiLevelType w:val="singleLevel"/>
    <w:tmpl w:val="DC3D95D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F39B1D6C"/>
    <w:multiLevelType w:val="singleLevel"/>
    <w:tmpl w:val="F39B1D6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462AF297"/>
    <w:multiLevelType w:val="singleLevel"/>
    <w:tmpl w:val="462AF29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77D6E775"/>
    <w:multiLevelType w:val="singleLevel"/>
    <w:tmpl w:val="77D6E77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1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无间隔 Char"/>
    <w:basedOn w:val="2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2025-06-02T03:58:00Z</dcterms:created>
  <dc:creator>Lenovo</dc:creator>
  <cp:lastModifiedBy>Erfian Angga</cp:lastModifiedBy>
  <dcterms:modified xsi:type="dcterms:W3CDTF">2025-06-02T04:37:19Z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72C4D8518EDF4EBFA19A49D149FA4496_11</vt:lpwstr>
  </property>
</Properties>
</file>